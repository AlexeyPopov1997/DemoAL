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4a8383e9099495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