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a90c0a639b410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