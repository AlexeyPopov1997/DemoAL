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c969ddb6950488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