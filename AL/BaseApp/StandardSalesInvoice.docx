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0f1cceaaba149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