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5ee4b62a88446e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